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 Cotización y Ventas 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Cotización y Ventas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2023-12-20T04:43:14Z</dcterms:created>
  <dcterms:modified xsi:type="dcterms:W3CDTF">2023-12-20T04:43:14Z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