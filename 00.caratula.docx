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1.56998c5 de 18 Dec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18 Dec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2023-12-18T16:41:18Z</dcterms:created>
  <dcterms:modified xsi:type="dcterms:W3CDTF">2023-12-18T16:41:18Z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